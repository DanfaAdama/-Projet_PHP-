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r w:rsidRPr="008B5277">
        <w:rPr>
          <w:noProof/>
          <w:lang w:eastAsia="fr-FR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9D6D12" w:rsidP="00C6554A">
      <w:pPr>
        <w:pStyle w:val="Titre"/>
      </w:pPr>
      <w:r>
        <w:t>MANUEL D’UTILISATION</w:t>
      </w:r>
    </w:p>
    <w:p w:rsidR="00C6554A" w:rsidRPr="00D5413C" w:rsidRDefault="007665FA" w:rsidP="00C6554A">
      <w:pPr>
        <w:pStyle w:val="Sous-titre"/>
      </w:pPr>
      <w:r>
        <w:t>PROJET PHP</w:t>
      </w:r>
    </w:p>
    <w:p w:rsidR="002C74C0" w:rsidRDefault="00717301" w:rsidP="002F4824">
      <w:pPr>
        <w:pStyle w:val="Coordonnes"/>
        <w:rPr>
          <w:lang w:bidi="fr-FR"/>
        </w:rPr>
      </w:pPr>
      <w:r>
        <w:t>Adama DANFA</w:t>
      </w:r>
      <w:r w:rsidR="00C6554A">
        <w:rPr>
          <w:lang w:bidi="fr-FR"/>
        </w:rPr>
        <w:t xml:space="preserve"> | </w:t>
      </w:r>
      <w:r w:rsidR="007665FA">
        <w:t>Mr SECK</w:t>
      </w:r>
      <w:r w:rsidR="00C6554A">
        <w:rPr>
          <w:lang w:bidi="fr-FR"/>
        </w:rPr>
        <w:t xml:space="preserve"> | </w:t>
      </w:r>
      <w:r>
        <w:t>18/02/2019</w:t>
      </w: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DA3708" w:rsidP="002F4824">
      <w:pPr>
        <w:pStyle w:val="Coordonnes"/>
        <w:rPr>
          <w:b/>
          <w:sz w:val="44"/>
          <w:szCs w:val="44"/>
          <w:lang w:bidi="fr-FR"/>
        </w:rPr>
      </w:pPr>
      <w:r w:rsidRPr="00DA3708">
        <w:rPr>
          <w:b/>
          <w:sz w:val="44"/>
          <w:szCs w:val="44"/>
          <w:lang w:bidi="fr-FR"/>
        </w:rPr>
        <w:lastRenderedPageBreak/>
        <w:t>SOMMAIRE</w:t>
      </w:r>
    </w:p>
    <w:p w:rsidR="00DA3708" w:rsidRDefault="00DA3708" w:rsidP="002F4824">
      <w:pPr>
        <w:pStyle w:val="Coordonnes"/>
        <w:rPr>
          <w:b/>
          <w:sz w:val="44"/>
          <w:szCs w:val="44"/>
          <w:lang w:bidi="fr-FR"/>
        </w:rPr>
      </w:pPr>
    </w:p>
    <w:p w:rsidR="00DA3708" w:rsidRDefault="00DA3708" w:rsidP="00DA3708">
      <w:pPr>
        <w:pStyle w:val="Coordonnes"/>
        <w:numPr>
          <w:ilvl w:val="0"/>
          <w:numId w:val="17"/>
        </w:numPr>
        <w:rPr>
          <w:b/>
          <w:sz w:val="44"/>
          <w:szCs w:val="44"/>
        </w:rPr>
      </w:pPr>
      <w:r>
        <w:rPr>
          <w:b/>
          <w:sz w:val="44"/>
          <w:szCs w:val="44"/>
          <w:lang w:bidi="fr-FR"/>
        </w:rPr>
        <w:t>INTRODUCTION</w:t>
      </w:r>
    </w:p>
    <w:p w:rsidR="00DA3708" w:rsidRDefault="00DA3708" w:rsidP="00DA3708">
      <w:pPr>
        <w:pStyle w:val="Coordonnes"/>
        <w:ind w:left="720"/>
        <w:jc w:val="left"/>
        <w:rPr>
          <w:b/>
          <w:sz w:val="44"/>
          <w:szCs w:val="44"/>
        </w:rPr>
      </w:pPr>
    </w:p>
    <w:p w:rsidR="00DA3708" w:rsidRDefault="00DA3708" w:rsidP="00DA3708">
      <w:pPr>
        <w:pStyle w:val="Coordonnes"/>
        <w:numPr>
          <w:ilvl w:val="0"/>
          <w:numId w:val="17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PRESNTATION DU PROJET WEB</w:t>
      </w:r>
    </w:p>
    <w:p w:rsidR="00DA3708" w:rsidRDefault="00DA3708" w:rsidP="00DA3708">
      <w:pPr>
        <w:pStyle w:val="Paragraphedeliste"/>
        <w:rPr>
          <w:b/>
          <w:sz w:val="44"/>
          <w:szCs w:val="44"/>
        </w:rPr>
      </w:pPr>
    </w:p>
    <w:p w:rsidR="00DA3708" w:rsidRDefault="00DA3708" w:rsidP="00DA3708">
      <w:pPr>
        <w:pStyle w:val="Coordonnes"/>
        <w:ind w:left="720"/>
        <w:jc w:val="left"/>
        <w:rPr>
          <w:b/>
          <w:sz w:val="44"/>
          <w:szCs w:val="44"/>
        </w:rPr>
      </w:pPr>
    </w:p>
    <w:p w:rsidR="00DA3708" w:rsidRDefault="00DA3708" w:rsidP="00DA3708">
      <w:pPr>
        <w:pStyle w:val="Coordonnes"/>
        <w:numPr>
          <w:ilvl w:val="0"/>
          <w:numId w:val="17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PRESENTATION APPLICATION IONIC</w:t>
      </w:r>
    </w:p>
    <w:p w:rsidR="00DA3708" w:rsidRDefault="00DA3708" w:rsidP="00DA3708">
      <w:pPr>
        <w:pStyle w:val="Coordonnes"/>
        <w:ind w:left="720"/>
        <w:jc w:val="left"/>
        <w:rPr>
          <w:b/>
          <w:sz w:val="44"/>
          <w:szCs w:val="44"/>
        </w:rPr>
      </w:pPr>
    </w:p>
    <w:p w:rsidR="00DA3708" w:rsidRDefault="00DA3708" w:rsidP="00DA3708">
      <w:pPr>
        <w:pStyle w:val="Coordonnes"/>
        <w:numPr>
          <w:ilvl w:val="0"/>
          <w:numId w:val="17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CONCLUSION</w:t>
      </w:r>
    </w:p>
    <w:p w:rsidR="00E00208" w:rsidRDefault="00E00208" w:rsidP="00E00208">
      <w:pPr>
        <w:pStyle w:val="Paragraphedeliste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numPr>
          <w:ilvl w:val="0"/>
          <w:numId w:val="18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INTRODUCTION :</w:t>
      </w:r>
    </w:p>
    <w:p w:rsidR="007E6ED7" w:rsidRDefault="007E6ED7" w:rsidP="007E6ED7">
      <w:pPr>
        <w:pStyle w:val="Coordonnes"/>
        <w:jc w:val="left"/>
        <w:rPr>
          <w:b/>
          <w:sz w:val="44"/>
          <w:szCs w:val="44"/>
        </w:rPr>
      </w:pPr>
    </w:p>
    <w:p w:rsidR="00C002FC" w:rsidRDefault="00C002FC" w:rsidP="007E6ED7">
      <w:pPr>
        <w:pStyle w:val="Coordonnes"/>
        <w:jc w:val="left"/>
        <w:rPr>
          <w:sz w:val="28"/>
          <w:szCs w:val="28"/>
        </w:rPr>
      </w:pPr>
      <w:r w:rsidRPr="00C002FC">
        <w:rPr>
          <w:sz w:val="28"/>
          <w:szCs w:val="28"/>
        </w:rPr>
        <w:t>Ce Projet portant sur la réalisation de deux applications permettant la gestion de la facturation des compteurs pour différents abonnes</w:t>
      </w:r>
      <w:r>
        <w:rPr>
          <w:sz w:val="28"/>
          <w:szCs w:val="28"/>
        </w:rPr>
        <w:t>.</w:t>
      </w:r>
    </w:p>
    <w:p w:rsidR="00A17EE9" w:rsidRDefault="00A17EE9" w:rsidP="007E6ED7">
      <w:pPr>
        <w:pStyle w:val="Coordonnes"/>
        <w:jc w:val="left"/>
        <w:rPr>
          <w:sz w:val="28"/>
          <w:szCs w:val="28"/>
        </w:rPr>
      </w:pPr>
    </w:p>
    <w:p w:rsidR="00A17EE9" w:rsidRPr="00B92E87" w:rsidRDefault="00C002FC" w:rsidP="00B92E87">
      <w:pPr>
        <w:pStyle w:val="Coordonnes"/>
        <w:numPr>
          <w:ilvl w:val="0"/>
          <w:numId w:val="19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Tout d’abord il fallait gérer la gestion des </w:t>
      </w:r>
      <w:r w:rsidR="007E6ED7">
        <w:rPr>
          <w:sz w:val="28"/>
          <w:szCs w:val="28"/>
        </w:rPr>
        <w:t>CRUD (</w:t>
      </w:r>
      <w:r>
        <w:rPr>
          <w:sz w:val="28"/>
          <w:szCs w:val="28"/>
        </w:rPr>
        <w:t xml:space="preserve">Create Read Update </w:t>
      </w:r>
      <w:r w:rsidR="007E6ED7">
        <w:rPr>
          <w:sz w:val="28"/>
          <w:szCs w:val="28"/>
        </w:rPr>
        <w:t>Delete) de</w:t>
      </w:r>
      <w:r>
        <w:rPr>
          <w:sz w:val="28"/>
          <w:szCs w:val="28"/>
        </w:rPr>
        <w:t xml:space="preserve"> notre modèle de base ayant trois Tables</w:t>
      </w:r>
      <w:r w:rsidR="007E6ED7">
        <w:rPr>
          <w:sz w:val="28"/>
          <w:szCs w:val="28"/>
        </w:rPr>
        <w:t> : Compteur</w:t>
      </w:r>
      <w:r>
        <w:rPr>
          <w:sz w:val="28"/>
          <w:szCs w:val="28"/>
        </w:rPr>
        <w:t>, Abonnement et Facture avec une application Web respectant MVC</w:t>
      </w:r>
      <w:r w:rsidR="007E6ED7">
        <w:rPr>
          <w:sz w:val="28"/>
          <w:szCs w:val="28"/>
        </w:rPr>
        <w:t xml:space="preserve"> </w:t>
      </w:r>
      <w:r>
        <w:rPr>
          <w:sz w:val="28"/>
          <w:szCs w:val="28"/>
        </w:rPr>
        <w:t>(Model View Controller</w:t>
      </w:r>
      <w:r w:rsidR="007E6ED7">
        <w:rPr>
          <w:sz w:val="28"/>
          <w:szCs w:val="28"/>
        </w:rPr>
        <w:t>). Notre choix est porte sur le Framework Laravel afin de le réaliser.</w:t>
      </w:r>
    </w:p>
    <w:p w:rsidR="00C002FC" w:rsidRDefault="007E6ED7" w:rsidP="007E6ED7">
      <w:pPr>
        <w:pStyle w:val="Coordonnes"/>
        <w:numPr>
          <w:ilvl w:val="0"/>
          <w:numId w:val="19"/>
        </w:numPr>
        <w:jc w:val="left"/>
        <w:rPr>
          <w:sz w:val="28"/>
          <w:szCs w:val="28"/>
        </w:rPr>
      </w:pPr>
      <w:r>
        <w:rPr>
          <w:sz w:val="28"/>
          <w:szCs w:val="28"/>
        </w:rPr>
        <w:t>Ensuite la conception d’une application Ionic pour la consultation de la consommation et l’état de paiement d’une facture</w:t>
      </w:r>
      <w:r w:rsidR="00A17EE9">
        <w:rPr>
          <w:sz w:val="28"/>
          <w:szCs w:val="28"/>
        </w:rPr>
        <w:t xml:space="preserve"> </w:t>
      </w:r>
      <w:r>
        <w:rPr>
          <w:sz w:val="28"/>
          <w:szCs w:val="28"/>
        </w:rPr>
        <w:t>(Service Web AJAX :</w:t>
      </w:r>
      <w:r w:rsidR="00A17EE9">
        <w:rPr>
          <w:sz w:val="28"/>
          <w:szCs w:val="28"/>
        </w:rPr>
        <w:t xml:space="preserve"> </w:t>
      </w:r>
      <w:r>
        <w:rPr>
          <w:sz w:val="28"/>
          <w:szCs w:val="28"/>
        </w:rPr>
        <w:t>format de retour JSON)</w:t>
      </w:r>
      <w:r w:rsidR="00F81FDB">
        <w:rPr>
          <w:sz w:val="28"/>
          <w:szCs w:val="28"/>
        </w:rPr>
        <w:t>.</w:t>
      </w:r>
    </w:p>
    <w:p w:rsidR="00DF673A" w:rsidRDefault="00DF673A" w:rsidP="00DF673A">
      <w:pPr>
        <w:pStyle w:val="Coordonnes"/>
        <w:ind w:left="720"/>
        <w:jc w:val="left"/>
        <w:rPr>
          <w:sz w:val="28"/>
          <w:szCs w:val="28"/>
        </w:rPr>
      </w:pPr>
    </w:p>
    <w:p w:rsidR="00DF673A" w:rsidRDefault="00DF673A" w:rsidP="00DF673A">
      <w:pPr>
        <w:pStyle w:val="Coordonnes"/>
        <w:jc w:val="left"/>
        <w:rPr>
          <w:sz w:val="28"/>
          <w:szCs w:val="28"/>
        </w:rPr>
      </w:pPr>
    </w:p>
    <w:p w:rsidR="00DF673A" w:rsidRDefault="00DF673A" w:rsidP="00DF673A">
      <w:pPr>
        <w:pStyle w:val="Coordonnes"/>
        <w:numPr>
          <w:ilvl w:val="0"/>
          <w:numId w:val="18"/>
        </w:numPr>
        <w:rPr>
          <w:b/>
          <w:sz w:val="44"/>
          <w:szCs w:val="44"/>
        </w:rPr>
      </w:pPr>
      <w:r w:rsidRPr="00DF673A">
        <w:rPr>
          <w:b/>
          <w:sz w:val="44"/>
          <w:szCs w:val="44"/>
        </w:rPr>
        <w:t>PRESNTATION DU PROJET WEB</w:t>
      </w:r>
    </w:p>
    <w:p w:rsidR="00066FB3" w:rsidRDefault="00066FB3" w:rsidP="00066FB3">
      <w:pPr>
        <w:pStyle w:val="Coordonnes"/>
        <w:rPr>
          <w:b/>
          <w:sz w:val="44"/>
          <w:szCs w:val="44"/>
        </w:rPr>
      </w:pPr>
    </w:p>
    <w:p w:rsidR="00107969" w:rsidRDefault="00107969" w:rsidP="00107969">
      <w:pPr>
        <w:pStyle w:val="Coordonnes"/>
        <w:jc w:val="left"/>
        <w:rPr>
          <w:sz w:val="28"/>
          <w:szCs w:val="28"/>
        </w:rPr>
      </w:pPr>
      <w:r w:rsidRPr="00107969">
        <w:rPr>
          <w:sz w:val="28"/>
          <w:szCs w:val="28"/>
        </w:rPr>
        <w:t xml:space="preserve">Réalisé avec le Framework Laravel </w:t>
      </w:r>
      <w:r>
        <w:rPr>
          <w:sz w:val="28"/>
          <w:szCs w:val="28"/>
        </w:rPr>
        <w:t>afin de respecter MVC,</w:t>
      </w:r>
      <w:r w:rsidR="009C37C8">
        <w:rPr>
          <w:sz w:val="28"/>
          <w:szCs w:val="28"/>
        </w:rPr>
        <w:t xml:space="preserve"> notre application du nom de Sen Courant s’ouvre en </w:t>
      </w:r>
      <w:r w:rsidR="00E85694">
        <w:rPr>
          <w:sz w:val="28"/>
          <w:szCs w:val="28"/>
        </w:rPr>
        <w:t>exécutant</w:t>
      </w:r>
      <w:r>
        <w:rPr>
          <w:sz w:val="28"/>
          <w:szCs w:val="28"/>
        </w:rPr>
        <w:t xml:space="preserve"> la commande PHP artisan serve au niveau du terminal </w:t>
      </w:r>
    </w:p>
    <w:p w:rsidR="00066FB3" w:rsidRDefault="00107969" w:rsidP="00107969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 niveau de l’interface on obtient :  </w:t>
      </w:r>
    </w:p>
    <w:p w:rsidR="00D7612C" w:rsidRPr="00107969" w:rsidRDefault="00D7612C" w:rsidP="00107969">
      <w:pPr>
        <w:pStyle w:val="Coordonnes"/>
        <w:jc w:val="left"/>
        <w:rPr>
          <w:sz w:val="28"/>
          <w:szCs w:val="28"/>
        </w:rPr>
      </w:pPr>
    </w:p>
    <w:p w:rsidR="00E00208" w:rsidRDefault="000B6E57" w:rsidP="00DF673A">
      <w:pPr>
        <w:pStyle w:val="Coordonnes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263779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F7" w:rsidRDefault="006978F7" w:rsidP="00DF673A">
      <w:pPr>
        <w:pStyle w:val="Coordonnes"/>
        <w:jc w:val="left"/>
        <w:rPr>
          <w:b/>
          <w:sz w:val="28"/>
          <w:szCs w:val="28"/>
        </w:rPr>
      </w:pPr>
    </w:p>
    <w:p w:rsidR="006978F7" w:rsidRDefault="006978F7" w:rsidP="00DF673A">
      <w:pPr>
        <w:pStyle w:val="Coordonnes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 ce niveau on a un menu présentant les différents services</w:t>
      </w:r>
      <w:r w:rsidR="003246E7">
        <w:rPr>
          <w:b/>
          <w:sz w:val="28"/>
          <w:szCs w:val="28"/>
        </w:rPr>
        <w:t> :</w:t>
      </w:r>
    </w:p>
    <w:p w:rsidR="003246E7" w:rsidRDefault="003246E7" w:rsidP="00DF673A">
      <w:pPr>
        <w:pStyle w:val="Coordonnes"/>
        <w:jc w:val="left"/>
        <w:rPr>
          <w:b/>
          <w:sz w:val="28"/>
          <w:szCs w:val="28"/>
        </w:rPr>
      </w:pPr>
    </w:p>
    <w:p w:rsidR="006978F7" w:rsidRPr="006C7A92" w:rsidRDefault="006978F7" w:rsidP="006978F7">
      <w:pPr>
        <w:pStyle w:val="Coordonnes"/>
        <w:numPr>
          <w:ilvl w:val="0"/>
          <w:numId w:val="20"/>
        </w:numPr>
        <w:jc w:val="left"/>
        <w:rPr>
          <w:sz w:val="28"/>
          <w:szCs w:val="28"/>
        </w:rPr>
      </w:pPr>
      <w:r w:rsidRPr="006C7A92">
        <w:rPr>
          <w:b/>
          <w:sz w:val="28"/>
          <w:szCs w:val="28"/>
        </w:rPr>
        <w:t>COMPTEURS :</w:t>
      </w:r>
      <w:r w:rsidR="006C7A92">
        <w:rPr>
          <w:b/>
          <w:sz w:val="28"/>
          <w:szCs w:val="28"/>
        </w:rPr>
        <w:t xml:space="preserve"> </w:t>
      </w:r>
      <w:r w:rsidR="006C7A92" w:rsidRPr="006C7A92">
        <w:rPr>
          <w:sz w:val="28"/>
          <w:szCs w:val="28"/>
        </w:rPr>
        <w:t xml:space="preserve">au niveau de cet interface on a l’ensemble des compteurs </w:t>
      </w:r>
      <w:r w:rsidR="006C7A92">
        <w:rPr>
          <w:sz w:val="28"/>
          <w:szCs w:val="28"/>
        </w:rPr>
        <w:t>présents</w:t>
      </w:r>
      <w:r w:rsidR="006C7A92" w:rsidRPr="006C7A92">
        <w:rPr>
          <w:sz w:val="28"/>
          <w:szCs w:val="28"/>
        </w:rPr>
        <w:t xml:space="preserve"> au niveau de la base de </w:t>
      </w:r>
      <w:r w:rsidR="00996790" w:rsidRPr="006C7A92">
        <w:rPr>
          <w:sz w:val="28"/>
          <w:szCs w:val="28"/>
        </w:rPr>
        <w:t>donn</w:t>
      </w:r>
      <w:r w:rsidR="00996790">
        <w:rPr>
          <w:sz w:val="28"/>
          <w:szCs w:val="28"/>
        </w:rPr>
        <w:t>é</w:t>
      </w:r>
      <w:r w:rsidR="00996790" w:rsidRPr="006C7A92">
        <w:rPr>
          <w:sz w:val="28"/>
          <w:szCs w:val="28"/>
        </w:rPr>
        <w:t>es</w:t>
      </w:r>
      <w:r w:rsidR="008224EA">
        <w:rPr>
          <w:sz w:val="28"/>
          <w:szCs w:val="28"/>
        </w:rPr>
        <w:t>.</w:t>
      </w:r>
      <w:r w:rsidRPr="006C7A92">
        <w:rPr>
          <w:sz w:val="28"/>
          <w:szCs w:val="28"/>
        </w:rPr>
        <w:t xml:space="preserve"> </w:t>
      </w:r>
    </w:p>
    <w:p w:rsidR="006978F7" w:rsidRDefault="006978F7" w:rsidP="00DF673A">
      <w:pPr>
        <w:pStyle w:val="Coordonnes"/>
        <w:jc w:val="left"/>
        <w:rPr>
          <w:b/>
          <w:sz w:val="28"/>
          <w:szCs w:val="28"/>
        </w:rPr>
      </w:pPr>
    </w:p>
    <w:p w:rsidR="006978F7" w:rsidRDefault="006C7A92" w:rsidP="00DF673A">
      <w:pPr>
        <w:pStyle w:val="Coordonnes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61660" cy="26746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EA" w:rsidRDefault="008224EA" w:rsidP="00DF673A">
      <w:pPr>
        <w:pStyle w:val="Coordonnes"/>
        <w:jc w:val="left"/>
        <w:rPr>
          <w:b/>
          <w:sz w:val="28"/>
          <w:szCs w:val="28"/>
        </w:rPr>
      </w:pPr>
    </w:p>
    <w:p w:rsidR="008224EA" w:rsidRDefault="008224EA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O</w:t>
      </w:r>
      <w:r w:rsidRPr="006C7A92">
        <w:rPr>
          <w:sz w:val="28"/>
          <w:szCs w:val="28"/>
        </w:rPr>
        <w:t xml:space="preserve">ffre la possibilité d’enregistrer un </w:t>
      </w:r>
      <w:r>
        <w:rPr>
          <w:sz w:val="28"/>
          <w:szCs w:val="28"/>
        </w:rPr>
        <w:t xml:space="preserve">nouveau </w:t>
      </w:r>
      <w:r w:rsidRPr="006C7A92">
        <w:rPr>
          <w:sz w:val="28"/>
          <w:szCs w:val="28"/>
        </w:rPr>
        <w:t>compteur</w:t>
      </w:r>
      <w:r>
        <w:rPr>
          <w:sz w:val="28"/>
          <w:szCs w:val="28"/>
        </w:rPr>
        <w:t> :</w:t>
      </w:r>
    </w:p>
    <w:p w:rsidR="008224EA" w:rsidRDefault="008224EA" w:rsidP="00DF673A">
      <w:pPr>
        <w:pStyle w:val="Coordonnes"/>
        <w:jc w:val="left"/>
        <w:rPr>
          <w:sz w:val="28"/>
          <w:szCs w:val="28"/>
        </w:rPr>
      </w:pPr>
    </w:p>
    <w:p w:rsidR="008224EA" w:rsidRDefault="008224EA" w:rsidP="00DF673A">
      <w:pPr>
        <w:pStyle w:val="Coordonnes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148590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EA" w:rsidRDefault="008224EA" w:rsidP="00DF673A">
      <w:pPr>
        <w:pStyle w:val="Coordonnes"/>
        <w:jc w:val="left"/>
        <w:rPr>
          <w:b/>
          <w:sz w:val="28"/>
          <w:szCs w:val="28"/>
        </w:rPr>
      </w:pPr>
    </w:p>
    <w:p w:rsidR="00996790" w:rsidRDefault="00996790" w:rsidP="00DF673A">
      <w:pPr>
        <w:pStyle w:val="Coordonnes"/>
        <w:jc w:val="left"/>
        <w:rPr>
          <w:b/>
          <w:sz w:val="28"/>
          <w:szCs w:val="28"/>
        </w:rPr>
      </w:pPr>
    </w:p>
    <w:p w:rsidR="008857E5" w:rsidRDefault="008857E5" w:rsidP="00DF673A">
      <w:pPr>
        <w:pStyle w:val="Coordonnes"/>
        <w:jc w:val="left"/>
        <w:rPr>
          <w:sz w:val="28"/>
          <w:szCs w:val="28"/>
        </w:rPr>
      </w:pPr>
      <w:r w:rsidRPr="008857E5">
        <w:rPr>
          <w:sz w:val="28"/>
          <w:szCs w:val="28"/>
        </w:rPr>
        <w:t xml:space="preserve">Il est aussi possible de supprimer un enregistrement avec le bouton </w:t>
      </w:r>
      <w:r w:rsidRPr="008857E5">
        <w:rPr>
          <w:b/>
          <w:sz w:val="28"/>
          <w:szCs w:val="28"/>
        </w:rPr>
        <w:t xml:space="preserve">DELETE </w:t>
      </w:r>
      <w:r w:rsidRPr="008857E5">
        <w:rPr>
          <w:sz w:val="28"/>
          <w:szCs w:val="28"/>
        </w:rPr>
        <w:t xml:space="preserve">de même que mettre à jour un compteur en cliquant sur le bouton </w:t>
      </w:r>
      <w:r w:rsidRPr="008857E5">
        <w:rPr>
          <w:b/>
          <w:sz w:val="28"/>
          <w:szCs w:val="28"/>
        </w:rPr>
        <w:t xml:space="preserve">EDIT </w:t>
      </w:r>
      <w:r w:rsidRPr="008857E5">
        <w:rPr>
          <w:sz w:val="28"/>
          <w:szCs w:val="28"/>
        </w:rPr>
        <w:t>qui va nous renvoyés sur une autre page indiquant les champs à modifier</w:t>
      </w:r>
      <w:r>
        <w:rPr>
          <w:sz w:val="28"/>
          <w:szCs w:val="28"/>
        </w:rPr>
        <w:t>.</w:t>
      </w:r>
    </w:p>
    <w:p w:rsidR="0026539F" w:rsidRDefault="0026539F" w:rsidP="00DF673A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6517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09" w:rsidRDefault="006302B9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Respectant ainsi la gestion du CRUD pour le Compteur.</w:t>
      </w:r>
    </w:p>
    <w:p w:rsidR="007B1E0D" w:rsidRDefault="007B1E0D" w:rsidP="00DF673A">
      <w:pPr>
        <w:pStyle w:val="Coordonnes"/>
        <w:jc w:val="left"/>
        <w:rPr>
          <w:sz w:val="28"/>
          <w:szCs w:val="28"/>
        </w:rPr>
      </w:pPr>
    </w:p>
    <w:p w:rsidR="007B1E0D" w:rsidRDefault="007B1E0D" w:rsidP="00E821EB">
      <w:pPr>
        <w:pStyle w:val="Coordonnes"/>
        <w:numPr>
          <w:ilvl w:val="0"/>
          <w:numId w:val="20"/>
        </w:numPr>
        <w:jc w:val="left"/>
        <w:rPr>
          <w:sz w:val="28"/>
          <w:szCs w:val="28"/>
        </w:rPr>
      </w:pPr>
      <w:r w:rsidRPr="007B1E0D">
        <w:rPr>
          <w:b/>
          <w:sz w:val="28"/>
          <w:szCs w:val="28"/>
        </w:rPr>
        <w:t>ABONNEMENT</w:t>
      </w:r>
      <w:r w:rsidR="008224EA">
        <w:rPr>
          <w:b/>
          <w:sz w:val="28"/>
          <w:szCs w:val="28"/>
        </w:rPr>
        <w:t> </w:t>
      </w:r>
      <w:r w:rsidR="008224EA" w:rsidRPr="00345764">
        <w:rPr>
          <w:sz w:val="28"/>
          <w:szCs w:val="28"/>
        </w:rPr>
        <w:t>: ce bouton nous renvoie au</w:t>
      </w:r>
      <w:r w:rsidR="00345764">
        <w:rPr>
          <w:sz w:val="28"/>
          <w:szCs w:val="28"/>
        </w:rPr>
        <w:t xml:space="preserve"> niveau</w:t>
      </w:r>
      <w:r w:rsidR="008224EA" w:rsidRPr="00345764">
        <w:rPr>
          <w:sz w:val="28"/>
          <w:szCs w:val="28"/>
        </w:rPr>
        <w:t xml:space="preserve"> de l’interface pour la gestion des </w:t>
      </w:r>
      <w:r w:rsidR="0060276F" w:rsidRPr="00345764">
        <w:rPr>
          <w:sz w:val="28"/>
          <w:szCs w:val="28"/>
        </w:rPr>
        <w:t>abonnements (</w:t>
      </w:r>
      <w:r w:rsidR="008224EA" w:rsidRPr="00345764">
        <w:rPr>
          <w:sz w:val="28"/>
          <w:szCs w:val="28"/>
        </w:rPr>
        <w:t>CRUD)</w:t>
      </w:r>
      <w:r w:rsidR="00345764">
        <w:rPr>
          <w:sz w:val="28"/>
          <w:szCs w:val="28"/>
        </w:rPr>
        <w:t xml:space="preserve"> en affichant les enregistrements de la base.</w:t>
      </w:r>
    </w:p>
    <w:p w:rsidR="00016B1D" w:rsidRDefault="00016B1D" w:rsidP="00345764">
      <w:pPr>
        <w:pStyle w:val="Coordonnes"/>
        <w:jc w:val="left"/>
        <w:rPr>
          <w:sz w:val="28"/>
          <w:szCs w:val="28"/>
        </w:rPr>
      </w:pPr>
    </w:p>
    <w:p w:rsidR="00FA4964" w:rsidRPr="00345764" w:rsidRDefault="00016B1D" w:rsidP="00345764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5750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09" w:rsidRDefault="00B058E3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058E3" w:rsidRDefault="00B058E3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On peut ajouter un nouveau abonne sachant qu’un abonn</w:t>
      </w:r>
      <w:r w:rsidR="007A27F1">
        <w:rPr>
          <w:sz w:val="28"/>
          <w:szCs w:val="28"/>
        </w:rPr>
        <w:t>é</w:t>
      </w:r>
      <w:r>
        <w:rPr>
          <w:sz w:val="28"/>
          <w:szCs w:val="28"/>
        </w:rPr>
        <w:t xml:space="preserve"> </w:t>
      </w:r>
      <w:r w:rsidR="003F72B1">
        <w:rPr>
          <w:sz w:val="28"/>
          <w:szCs w:val="28"/>
        </w:rPr>
        <w:t>à</w:t>
      </w:r>
      <w:r>
        <w:rPr>
          <w:sz w:val="28"/>
          <w:szCs w:val="28"/>
        </w:rPr>
        <w:t xml:space="preserve"> un compteur qui lui est unique</w:t>
      </w:r>
      <w:r w:rsidR="003C1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(possible de faire un choix des </w:t>
      </w:r>
      <w:r w:rsidR="003C1556">
        <w:rPr>
          <w:sz w:val="28"/>
          <w:szCs w:val="28"/>
        </w:rPr>
        <w:t>différents</w:t>
      </w:r>
      <w:r>
        <w:rPr>
          <w:sz w:val="28"/>
          <w:szCs w:val="28"/>
        </w:rPr>
        <w:t xml:space="preserve"> compteurs </w:t>
      </w:r>
      <w:r w:rsidR="003C1556">
        <w:rPr>
          <w:sz w:val="28"/>
          <w:szCs w:val="28"/>
        </w:rPr>
        <w:t>présents</w:t>
      </w:r>
      <w:r>
        <w:rPr>
          <w:sz w:val="28"/>
          <w:szCs w:val="28"/>
        </w:rPr>
        <w:t>)</w:t>
      </w:r>
      <w:r w:rsidR="003C1556">
        <w:rPr>
          <w:sz w:val="28"/>
          <w:szCs w:val="28"/>
        </w:rPr>
        <w:t>.</w:t>
      </w:r>
    </w:p>
    <w:p w:rsidR="00FA19E1" w:rsidRDefault="00FA19E1" w:rsidP="00DF673A">
      <w:pPr>
        <w:pStyle w:val="Coordonnes"/>
        <w:jc w:val="left"/>
        <w:rPr>
          <w:sz w:val="28"/>
          <w:szCs w:val="28"/>
        </w:rPr>
      </w:pPr>
    </w:p>
    <w:p w:rsidR="00FA19E1" w:rsidRDefault="00FA19E1" w:rsidP="00DF673A">
      <w:pPr>
        <w:pStyle w:val="Coordonnes"/>
        <w:jc w:val="left"/>
        <w:rPr>
          <w:sz w:val="28"/>
          <w:szCs w:val="28"/>
        </w:rPr>
      </w:pPr>
    </w:p>
    <w:p w:rsidR="00FA19E1" w:rsidRDefault="00FA19E1" w:rsidP="00DF673A">
      <w:pPr>
        <w:pStyle w:val="Coordonnes"/>
        <w:jc w:val="left"/>
        <w:rPr>
          <w:sz w:val="28"/>
          <w:szCs w:val="28"/>
        </w:rPr>
      </w:pPr>
    </w:p>
    <w:p w:rsidR="00FA19E1" w:rsidRDefault="00FA19E1" w:rsidP="00DF673A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5440" cy="3154680"/>
            <wp:effectExtent l="0" t="0" r="381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a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56" w:rsidRDefault="003C1556" w:rsidP="00DF673A">
      <w:pPr>
        <w:pStyle w:val="Coordonnes"/>
        <w:jc w:val="left"/>
        <w:rPr>
          <w:sz w:val="28"/>
          <w:szCs w:val="28"/>
        </w:rPr>
      </w:pPr>
    </w:p>
    <w:p w:rsidR="00F728EF" w:rsidRDefault="00F728EF" w:rsidP="00F728EF">
      <w:pPr>
        <w:pStyle w:val="Coordonnes"/>
        <w:jc w:val="left"/>
        <w:rPr>
          <w:sz w:val="28"/>
          <w:szCs w:val="28"/>
        </w:rPr>
      </w:pPr>
      <w:r w:rsidRPr="008857E5">
        <w:rPr>
          <w:sz w:val="28"/>
          <w:szCs w:val="28"/>
        </w:rPr>
        <w:t xml:space="preserve">Il est aussi possible de supprimer un enregistrement avec le bouton </w:t>
      </w:r>
      <w:r w:rsidRPr="008857E5">
        <w:rPr>
          <w:b/>
          <w:sz w:val="28"/>
          <w:szCs w:val="28"/>
        </w:rPr>
        <w:t xml:space="preserve">DELETE </w:t>
      </w:r>
      <w:r w:rsidRPr="008857E5">
        <w:rPr>
          <w:sz w:val="28"/>
          <w:szCs w:val="28"/>
        </w:rPr>
        <w:t xml:space="preserve">de même que mettre à jour un </w:t>
      </w:r>
      <w:r w:rsidR="00D242F2">
        <w:rPr>
          <w:sz w:val="28"/>
          <w:szCs w:val="28"/>
        </w:rPr>
        <w:t>abonné</w:t>
      </w:r>
      <w:r w:rsidRPr="008857E5">
        <w:rPr>
          <w:sz w:val="28"/>
          <w:szCs w:val="28"/>
        </w:rPr>
        <w:t xml:space="preserve"> en cliquant sur le bouton </w:t>
      </w:r>
      <w:r w:rsidRPr="008857E5">
        <w:rPr>
          <w:b/>
          <w:sz w:val="28"/>
          <w:szCs w:val="28"/>
        </w:rPr>
        <w:t xml:space="preserve">EDIT </w:t>
      </w:r>
      <w:r w:rsidRPr="008857E5">
        <w:rPr>
          <w:sz w:val="28"/>
          <w:szCs w:val="28"/>
        </w:rPr>
        <w:t>qui va nous renvoyés sur une autre page indiquant les champs à modifier</w:t>
      </w:r>
      <w:r>
        <w:rPr>
          <w:sz w:val="28"/>
          <w:szCs w:val="28"/>
        </w:rPr>
        <w:t>.</w:t>
      </w:r>
    </w:p>
    <w:p w:rsidR="00F728EF" w:rsidRDefault="00F728EF" w:rsidP="00DF673A">
      <w:pPr>
        <w:pStyle w:val="Coordonnes"/>
        <w:jc w:val="left"/>
        <w:rPr>
          <w:sz w:val="28"/>
          <w:szCs w:val="28"/>
        </w:rPr>
      </w:pPr>
    </w:p>
    <w:p w:rsidR="00FB22D6" w:rsidRDefault="00FB22D6" w:rsidP="00DF673A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6440" cy="2537460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dfab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B2" w:rsidRDefault="00A379B2" w:rsidP="00DF673A">
      <w:pPr>
        <w:pStyle w:val="Coordonnes"/>
        <w:jc w:val="left"/>
        <w:rPr>
          <w:sz w:val="28"/>
          <w:szCs w:val="28"/>
        </w:rPr>
      </w:pPr>
    </w:p>
    <w:p w:rsidR="00A379B2" w:rsidRDefault="00A379B2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Il faut aussi tenir </w:t>
      </w:r>
      <w:r w:rsidR="00407466">
        <w:rPr>
          <w:sz w:val="28"/>
          <w:szCs w:val="28"/>
        </w:rPr>
        <w:t>compte que le cumul ancien=cumulnouv+0 si c’est le premier mois.</w:t>
      </w:r>
    </w:p>
    <w:p w:rsidR="00CB5756" w:rsidRDefault="00CB5756" w:rsidP="00DF673A">
      <w:pPr>
        <w:pStyle w:val="Coordonnes"/>
        <w:jc w:val="left"/>
        <w:rPr>
          <w:sz w:val="28"/>
          <w:szCs w:val="28"/>
        </w:rPr>
      </w:pPr>
    </w:p>
    <w:p w:rsidR="00CB5756" w:rsidRDefault="00CB5756" w:rsidP="00CB5756">
      <w:pPr>
        <w:pStyle w:val="Coordonnes"/>
        <w:numPr>
          <w:ilvl w:val="0"/>
          <w:numId w:val="20"/>
        </w:numPr>
        <w:jc w:val="left"/>
        <w:rPr>
          <w:b/>
          <w:sz w:val="28"/>
          <w:szCs w:val="28"/>
        </w:rPr>
      </w:pPr>
      <w:r w:rsidRPr="00CB5756">
        <w:rPr>
          <w:b/>
          <w:sz w:val="28"/>
          <w:szCs w:val="28"/>
        </w:rPr>
        <w:t>F</w:t>
      </w:r>
      <w:r w:rsidR="00433E6C">
        <w:rPr>
          <w:b/>
          <w:sz w:val="28"/>
          <w:szCs w:val="28"/>
        </w:rPr>
        <w:t>ACTURE</w:t>
      </w:r>
      <w:r w:rsidR="003726DE">
        <w:rPr>
          <w:b/>
          <w:sz w:val="28"/>
          <w:szCs w:val="28"/>
        </w:rPr>
        <w:t> :</w:t>
      </w:r>
    </w:p>
    <w:p w:rsidR="003726DE" w:rsidRDefault="00B7527C" w:rsidP="00B7527C">
      <w:pPr>
        <w:pStyle w:val="Coordonnes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3726DE" w:rsidRPr="00345764">
        <w:rPr>
          <w:sz w:val="28"/>
          <w:szCs w:val="28"/>
        </w:rPr>
        <w:t>e bouton nous renvoie au</w:t>
      </w:r>
      <w:r w:rsidR="003726DE">
        <w:rPr>
          <w:sz w:val="28"/>
          <w:szCs w:val="28"/>
        </w:rPr>
        <w:t xml:space="preserve"> niveau</w:t>
      </w:r>
      <w:r w:rsidR="003726DE" w:rsidRPr="00345764">
        <w:rPr>
          <w:sz w:val="28"/>
          <w:szCs w:val="28"/>
        </w:rPr>
        <w:t xml:space="preserve"> de l’interface pour la gestion des </w:t>
      </w:r>
      <w:r w:rsidR="0001017B">
        <w:rPr>
          <w:sz w:val="28"/>
          <w:szCs w:val="28"/>
        </w:rPr>
        <w:t>Factures</w:t>
      </w:r>
      <w:r w:rsidR="003726DE" w:rsidRPr="00345764">
        <w:rPr>
          <w:sz w:val="28"/>
          <w:szCs w:val="28"/>
        </w:rPr>
        <w:t xml:space="preserve"> (CRUD)</w:t>
      </w:r>
      <w:r w:rsidR="003726DE">
        <w:rPr>
          <w:sz w:val="28"/>
          <w:szCs w:val="28"/>
        </w:rPr>
        <w:t xml:space="preserve"> en affichant les enregistrements de la base</w:t>
      </w:r>
      <w:r w:rsidR="0001017B">
        <w:rPr>
          <w:sz w:val="28"/>
          <w:szCs w:val="28"/>
        </w:rPr>
        <w:t>, a ce niveau on retrouve les différents abonnes ainsi que les compteurs ou ils sont inscrits.</w:t>
      </w:r>
    </w:p>
    <w:p w:rsidR="001E1844" w:rsidRDefault="001E1844" w:rsidP="00B7527C">
      <w:pPr>
        <w:pStyle w:val="Coordonnes"/>
        <w:ind w:left="360"/>
        <w:jc w:val="left"/>
        <w:rPr>
          <w:sz w:val="28"/>
          <w:szCs w:val="28"/>
        </w:rPr>
      </w:pPr>
    </w:p>
    <w:p w:rsidR="001E1844" w:rsidRDefault="001E1844" w:rsidP="00B7527C">
      <w:pPr>
        <w:pStyle w:val="Coordonnes"/>
        <w:ind w:left="3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26710" cy="2491740"/>
            <wp:effectExtent l="0" t="0" r="254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F1" w:rsidRDefault="007A27F1" w:rsidP="00B7527C">
      <w:pPr>
        <w:pStyle w:val="Coordonnes"/>
        <w:ind w:left="360"/>
        <w:jc w:val="left"/>
        <w:rPr>
          <w:sz w:val="28"/>
          <w:szCs w:val="28"/>
        </w:rPr>
      </w:pPr>
    </w:p>
    <w:p w:rsidR="007A27F1" w:rsidRDefault="007A27F1" w:rsidP="00B7527C">
      <w:pPr>
        <w:pStyle w:val="Coordonnes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On a la </w:t>
      </w:r>
      <w:r w:rsidR="009B62DC">
        <w:rPr>
          <w:sz w:val="28"/>
          <w:szCs w:val="28"/>
        </w:rPr>
        <w:t>possibilité</w:t>
      </w:r>
      <w:r>
        <w:rPr>
          <w:sz w:val="28"/>
          <w:szCs w:val="28"/>
        </w:rPr>
        <w:t xml:space="preserve"> d’</w:t>
      </w:r>
      <w:r w:rsidR="009B62DC">
        <w:rPr>
          <w:sz w:val="28"/>
          <w:szCs w:val="28"/>
        </w:rPr>
        <w:t>éditer</w:t>
      </w:r>
      <w:r>
        <w:rPr>
          <w:sz w:val="28"/>
          <w:szCs w:val="28"/>
        </w:rPr>
        <w:t xml:space="preserve"> une nouvelle facture pour un abonn</w:t>
      </w:r>
      <w:r w:rsidR="009B62DC">
        <w:rPr>
          <w:sz w:val="28"/>
          <w:szCs w:val="28"/>
        </w:rPr>
        <w:t xml:space="preserve">é </w:t>
      </w:r>
      <w:r>
        <w:rPr>
          <w:sz w:val="28"/>
          <w:szCs w:val="28"/>
        </w:rPr>
        <w:t>donne</w:t>
      </w:r>
      <w:r w:rsidR="009B62DC">
        <w:rPr>
          <w:sz w:val="28"/>
          <w:szCs w:val="28"/>
        </w:rPr>
        <w:t>r</w:t>
      </w:r>
      <w:r w:rsidR="00CA349C">
        <w:rPr>
          <w:sz w:val="28"/>
          <w:szCs w:val="28"/>
        </w:rPr>
        <w:t xml:space="preserve"> </w:t>
      </w:r>
      <w:r w:rsidR="009B32B9">
        <w:rPr>
          <w:sz w:val="28"/>
          <w:szCs w:val="28"/>
        </w:rPr>
        <w:t>(faire un choix des différents abonné présents)</w:t>
      </w:r>
      <w:r w:rsidR="00CA349C">
        <w:rPr>
          <w:sz w:val="28"/>
          <w:szCs w:val="28"/>
        </w:rPr>
        <w:t xml:space="preserve"> </w:t>
      </w:r>
      <w:r w:rsidR="009B62DC">
        <w:rPr>
          <w:sz w:val="28"/>
          <w:szCs w:val="28"/>
        </w:rPr>
        <w:t>:</w:t>
      </w:r>
    </w:p>
    <w:p w:rsidR="002E4083" w:rsidRDefault="002E4083" w:rsidP="00B7527C">
      <w:pPr>
        <w:pStyle w:val="Coordonnes"/>
        <w:ind w:left="360"/>
        <w:jc w:val="left"/>
        <w:rPr>
          <w:sz w:val="28"/>
          <w:szCs w:val="28"/>
        </w:rPr>
      </w:pPr>
    </w:p>
    <w:p w:rsidR="002E4083" w:rsidRDefault="002E4083" w:rsidP="00B7527C">
      <w:pPr>
        <w:pStyle w:val="Coordonnes"/>
        <w:ind w:left="3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48940"/>
            <wp:effectExtent l="0" t="0" r="254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f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FB" w:rsidRDefault="00A438FB" w:rsidP="00B7527C">
      <w:pPr>
        <w:pStyle w:val="Coordonnes"/>
        <w:ind w:left="360"/>
        <w:jc w:val="left"/>
        <w:rPr>
          <w:sz w:val="28"/>
          <w:szCs w:val="28"/>
        </w:rPr>
      </w:pPr>
    </w:p>
    <w:p w:rsidR="00A438FB" w:rsidRDefault="00A438FB" w:rsidP="00A438FB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 w:rsidRPr="008857E5">
        <w:rPr>
          <w:sz w:val="28"/>
          <w:szCs w:val="28"/>
        </w:rPr>
        <w:t xml:space="preserve">e bouton </w:t>
      </w:r>
      <w:r w:rsidRPr="008857E5">
        <w:rPr>
          <w:b/>
          <w:sz w:val="28"/>
          <w:szCs w:val="28"/>
        </w:rPr>
        <w:t>DELETE</w:t>
      </w:r>
      <w:r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>de</w:t>
      </w:r>
      <w:r>
        <w:rPr>
          <w:sz w:val="28"/>
          <w:szCs w:val="28"/>
        </w:rPr>
        <w:t xml:space="preserve"> supprimer une facture, de</w:t>
      </w:r>
      <w:r w:rsidRPr="008857E5">
        <w:rPr>
          <w:sz w:val="28"/>
          <w:szCs w:val="28"/>
        </w:rPr>
        <w:t xml:space="preserve"> même </w:t>
      </w:r>
      <w:r>
        <w:rPr>
          <w:sz w:val="28"/>
          <w:szCs w:val="28"/>
        </w:rPr>
        <w:t>on peut</w:t>
      </w:r>
      <w:r w:rsidRPr="008857E5">
        <w:rPr>
          <w:sz w:val="28"/>
          <w:szCs w:val="28"/>
        </w:rPr>
        <w:t xml:space="preserve"> mettre à jour un</w:t>
      </w:r>
      <w:r>
        <w:rPr>
          <w:sz w:val="28"/>
          <w:szCs w:val="28"/>
        </w:rPr>
        <w:t xml:space="preserve">e facture </w:t>
      </w:r>
      <w:r w:rsidRPr="008857E5">
        <w:rPr>
          <w:sz w:val="28"/>
          <w:szCs w:val="28"/>
        </w:rPr>
        <w:t xml:space="preserve">en cliquant sur le bouton </w:t>
      </w:r>
      <w:r w:rsidRPr="008857E5">
        <w:rPr>
          <w:b/>
          <w:sz w:val="28"/>
          <w:szCs w:val="28"/>
        </w:rPr>
        <w:t xml:space="preserve">EDIT </w:t>
      </w:r>
      <w:r w:rsidRPr="008857E5">
        <w:rPr>
          <w:sz w:val="28"/>
          <w:szCs w:val="28"/>
        </w:rPr>
        <w:t>qui va nous renvoyés sur une autre page indiquant les champs à modifier</w:t>
      </w:r>
      <w:r>
        <w:rPr>
          <w:sz w:val="28"/>
          <w:szCs w:val="28"/>
        </w:rPr>
        <w:t>.</w:t>
      </w:r>
    </w:p>
    <w:p w:rsidR="00DB6D4C" w:rsidRDefault="00DB6D4C" w:rsidP="00A438FB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85460" cy="2476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df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1C" w:rsidRDefault="00303F1C" w:rsidP="00A438FB">
      <w:pPr>
        <w:pStyle w:val="Coordonnes"/>
        <w:jc w:val="left"/>
        <w:rPr>
          <w:sz w:val="28"/>
          <w:szCs w:val="28"/>
        </w:rPr>
      </w:pPr>
    </w:p>
    <w:p w:rsidR="00303F1C" w:rsidRDefault="00303F1C" w:rsidP="00303F1C">
      <w:pPr>
        <w:rPr>
          <w:sz w:val="28"/>
          <w:szCs w:val="28"/>
        </w:rPr>
      </w:pPr>
      <w:r w:rsidRPr="00303F1C">
        <w:rPr>
          <w:sz w:val="28"/>
          <w:szCs w:val="28"/>
        </w:rPr>
        <w:t xml:space="preserve">Cette application </w:t>
      </w:r>
      <w:r>
        <w:rPr>
          <w:sz w:val="28"/>
          <w:szCs w:val="28"/>
        </w:rPr>
        <w:t xml:space="preserve">web réalisé avec le Framework Laravel va nous permettre de renvoyer les données sous forme de JSON pour que l’application Ionic puisse l’exploiter et </w:t>
      </w:r>
      <w:r w:rsidR="00D14AF1">
        <w:rPr>
          <w:sz w:val="28"/>
          <w:szCs w:val="28"/>
        </w:rPr>
        <w:t>consulter l’état des factures.</w:t>
      </w:r>
    </w:p>
    <w:p w:rsidR="00D14AF1" w:rsidRDefault="00D14AF1" w:rsidP="00303F1C">
      <w:pPr>
        <w:rPr>
          <w:sz w:val="28"/>
          <w:szCs w:val="28"/>
        </w:rPr>
      </w:pPr>
    </w:p>
    <w:p w:rsidR="00EB0D3E" w:rsidRDefault="00EB0D3E" w:rsidP="00EB0D3E">
      <w:pPr>
        <w:pStyle w:val="Coordonnes"/>
        <w:numPr>
          <w:ilvl w:val="0"/>
          <w:numId w:val="18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PRESENTATION APPLICATION IONIC</w:t>
      </w:r>
    </w:p>
    <w:p w:rsidR="00F42453" w:rsidRDefault="00F42453" w:rsidP="00F42453">
      <w:pPr>
        <w:pStyle w:val="Coordonnes"/>
        <w:rPr>
          <w:b/>
          <w:sz w:val="44"/>
          <w:szCs w:val="44"/>
        </w:rPr>
      </w:pPr>
    </w:p>
    <w:p w:rsidR="00F42453" w:rsidRDefault="00B07BFD" w:rsidP="00F42453">
      <w:pPr>
        <w:pStyle w:val="Coordonnes"/>
        <w:jc w:val="left"/>
        <w:rPr>
          <w:sz w:val="28"/>
          <w:szCs w:val="28"/>
        </w:rPr>
      </w:pPr>
      <w:hyperlink r:id="rId18" w:tgtFrame="_blank" w:tooltip="Ionic Framework" w:history="1">
        <w:r w:rsidR="00F42453" w:rsidRPr="00F42453">
          <w:rPr>
            <w:sz w:val="28"/>
            <w:szCs w:val="28"/>
          </w:rPr>
          <w:t>Ionic Framework</w:t>
        </w:r>
      </w:hyperlink>
      <w:r w:rsidR="00F42453" w:rsidRPr="00F42453">
        <w:rPr>
          <w:sz w:val="28"/>
          <w:szCs w:val="28"/>
        </w:rPr>
        <w:t> est un mélange d’outils et de techno</w:t>
      </w:r>
      <w:r w:rsidR="00F42453">
        <w:rPr>
          <w:sz w:val="28"/>
          <w:szCs w:val="28"/>
        </w:rPr>
        <w:t>logie</w:t>
      </w:r>
      <w:r w:rsidR="00F42453" w:rsidRPr="00F42453">
        <w:rPr>
          <w:sz w:val="28"/>
          <w:szCs w:val="28"/>
        </w:rPr>
        <w:t>s pour développer des applications mobiles hybrides rapidement et facilement. Il s’appuie sur </w:t>
      </w:r>
      <w:hyperlink r:id="rId19" w:tgtFrame="_blank" w:tooltip="AngularJS" w:history="1">
        <w:r w:rsidR="00F42453" w:rsidRPr="00F42453">
          <w:rPr>
            <w:sz w:val="28"/>
            <w:szCs w:val="28"/>
          </w:rPr>
          <w:t>AngularJS</w:t>
        </w:r>
      </w:hyperlink>
      <w:r w:rsidR="00F42453" w:rsidRPr="00F42453">
        <w:rPr>
          <w:sz w:val="28"/>
          <w:szCs w:val="28"/>
        </w:rPr>
        <w:t> pour la partie application web du Framework et sur </w:t>
      </w:r>
      <w:hyperlink r:id="rId20" w:tgtFrame="_blank" w:tooltip="Apache Cordova" w:history="1">
        <w:r w:rsidR="00F42453" w:rsidRPr="00F42453">
          <w:rPr>
            <w:sz w:val="28"/>
            <w:szCs w:val="28"/>
          </w:rPr>
          <w:t>Cordova </w:t>
        </w:r>
      </w:hyperlink>
      <w:r w:rsidR="00F42453" w:rsidRPr="00F42453">
        <w:rPr>
          <w:sz w:val="28"/>
          <w:szCs w:val="28"/>
        </w:rPr>
        <w:t> pour la partie construction des applications natives.</w:t>
      </w:r>
      <w:r w:rsidR="00F42453">
        <w:rPr>
          <w:sz w:val="28"/>
          <w:szCs w:val="28"/>
        </w:rPr>
        <w:t xml:space="preserve"> </w:t>
      </w:r>
    </w:p>
    <w:p w:rsidR="00F42453" w:rsidRDefault="00F42453" w:rsidP="00F42453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Ainsi nous avons réalisé une application Ionic afin de consulter la consommation et l’état de paiement des factures.</w:t>
      </w:r>
    </w:p>
    <w:p w:rsidR="00F42453" w:rsidRDefault="00F42453" w:rsidP="00F42453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 partie Web envoie les données en format JSON pour que l’application puisse le </w:t>
      </w:r>
      <w:r w:rsidR="00314FBD">
        <w:rPr>
          <w:sz w:val="28"/>
          <w:szCs w:val="28"/>
        </w:rPr>
        <w:t xml:space="preserve">récupérer </w:t>
      </w:r>
      <w:r>
        <w:rPr>
          <w:sz w:val="28"/>
          <w:szCs w:val="28"/>
        </w:rPr>
        <w:t>(</w:t>
      </w:r>
      <w:r w:rsidR="00314FBD">
        <w:rPr>
          <w:sz w:val="28"/>
          <w:szCs w:val="28"/>
        </w:rPr>
        <w:t>Service Web AJAX</w:t>
      </w:r>
      <w:r>
        <w:rPr>
          <w:sz w:val="28"/>
          <w:szCs w:val="28"/>
        </w:rPr>
        <w:t>)</w:t>
      </w:r>
      <w:r w:rsidR="00314FBD">
        <w:rPr>
          <w:sz w:val="28"/>
          <w:szCs w:val="28"/>
        </w:rPr>
        <w:t>.</w:t>
      </w:r>
    </w:p>
    <w:p w:rsidR="00F42453" w:rsidRDefault="00F42453" w:rsidP="00F42453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-579120</wp:posOffset>
            </wp:positionH>
            <wp:positionV relativeFrom="paragraph">
              <wp:posOffset>0</wp:posOffset>
            </wp:positionV>
            <wp:extent cx="6365240" cy="3992880"/>
            <wp:effectExtent l="0" t="0" r="0" b="762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so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049" w:rsidRDefault="00191049" w:rsidP="00F42453">
      <w:pPr>
        <w:pStyle w:val="Coordonnes"/>
        <w:jc w:val="left"/>
        <w:rPr>
          <w:sz w:val="28"/>
          <w:szCs w:val="28"/>
        </w:rPr>
      </w:pPr>
    </w:p>
    <w:p w:rsidR="00AC29DA" w:rsidRDefault="00AC29DA" w:rsidP="00F42453">
      <w:pPr>
        <w:pStyle w:val="Coordonnes"/>
        <w:jc w:val="left"/>
        <w:rPr>
          <w:b/>
          <w:sz w:val="32"/>
          <w:szCs w:val="32"/>
        </w:rPr>
      </w:pPr>
    </w:p>
    <w:p w:rsidR="00AC29DA" w:rsidRDefault="00AC29DA" w:rsidP="00F42453">
      <w:pPr>
        <w:pStyle w:val="Coordonnes"/>
        <w:jc w:val="left"/>
        <w:rPr>
          <w:b/>
          <w:sz w:val="32"/>
          <w:szCs w:val="32"/>
        </w:rPr>
      </w:pPr>
    </w:p>
    <w:p w:rsidR="00191049" w:rsidRDefault="00191049" w:rsidP="00F42453">
      <w:pPr>
        <w:pStyle w:val="Coordonnes"/>
        <w:jc w:val="left"/>
        <w:rPr>
          <w:sz w:val="28"/>
          <w:szCs w:val="28"/>
        </w:rPr>
      </w:pPr>
      <w:r w:rsidRPr="0024127F">
        <w:rPr>
          <w:b/>
          <w:sz w:val="32"/>
          <w:szCs w:val="32"/>
        </w:rPr>
        <w:t>NB</w:t>
      </w:r>
      <w:r w:rsidR="0024127F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24127F">
        <w:rPr>
          <w:sz w:val="28"/>
          <w:szCs w:val="28"/>
        </w:rPr>
        <w:t xml:space="preserve"> </w:t>
      </w:r>
      <w:r w:rsidR="00AC29DA">
        <w:rPr>
          <w:sz w:val="28"/>
          <w:szCs w:val="28"/>
        </w:rPr>
        <w:t>-</w:t>
      </w:r>
      <w:r>
        <w:rPr>
          <w:sz w:val="28"/>
          <w:szCs w:val="28"/>
        </w:rPr>
        <w:t xml:space="preserve">La commande Ionic serve permet de lancer l’application au niveau du </w:t>
      </w:r>
      <w:r w:rsidR="0024127F">
        <w:rPr>
          <w:sz w:val="28"/>
          <w:szCs w:val="28"/>
        </w:rPr>
        <w:t>navigateur (</w:t>
      </w:r>
      <w:r>
        <w:rPr>
          <w:sz w:val="28"/>
          <w:szCs w:val="28"/>
        </w:rPr>
        <w:t>port 8100).</w:t>
      </w:r>
    </w:p>
    <w:p w:rsidR="00AC29DA" w:rsidRDefault="00AC29DA" w:rsidP="00F42453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-Les deux serveurs doivent démarrer en même temps</w:t>
      </w:r>
    </w:p>
    <w:p w:rsidR="009704E4" w:rsidRDefault="009704E4" w:rsidP="00F42453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6135370" cy="265176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04E4" w:rsidRDefault="00081C12" w:rsidP="00081C12">
      <w:pPr>
        <w:pStyle w:val="Coordonnes"/>
        <w:numPr>
          <w:ilvl w:val="0"/>
          <w:numId w:val="18"/>
        </w:numPr>
        <w:rPr>
          <w:b/>
          <w:sz w:val="44"/>
          <w:szCs w:val="44"/>
        </w:rPr>
      </w:pPr>
      <w:r w:rsidRPr="00081C12">
        <w:rPr>
          <w:b/>
          <w:sz w:val="44"/>
          <w:szCs w:val="44"/>
        </w:rPr>
        <w:lastRenderedPageBreak/>
        <w:t>CONCLUSION</w:t>
      </w:r>
    </w:p>
    <w:p w:rsidR="002D249C" w:rsidRDefault="002D249C" w:rsidP="002D249C">
      <w:pPr>
        <w:pStyle w:val="Coordonnes"/>
        <w:rPr>
          <w:b/>
          <w:sz w:val="44"/>
          <w:szCs w:val="44"/>
        </w:rPr>
      </w:pPr>
    </w:p>
    <w:p w:rsidR="002D249C" w:rsidRPr="002D249C" w:rsidRDefault="002D249C" w:rsidP="002D249C">
      <w:pPr>
        <w:pStyle w:val="Coordonnes"/>
        <w:rPr>
          <w:sz w:val="28"/>
          <w:szCs w:val="28"/>
        </w:rPr>
      </w:pPr>
      <w:r w:rsidRPr="002D249C">
        <w:rPr>
          <w:sz w:val="28"/>
          <w:szCs w:val="28"/>
        </w:rPr>
        <w:t>Ce manuel d’utilisation nous a permis d’expliquer la réalisation des deux projets a savoir le projet Web avec a Laravel et l’application Ionic</w:t>
      </w:r>
      <w:bookmarkStart w:id="0" w:name="_GoBack"/>
      <w:bookmarkEnd w:id="0"/>
      <w:r w:rsidRPr="002D249C">
        <w:rPr>
          <w:sz w:val="28"/>
          <w:szCs w:val="28"/>
        </w:rPr>
        <w:t>.</w:t>
      </w:r>
    </w:p>
    <w:p w:rsidR="00160E23" w:rsidRPr="002D249C" w:rsidRDefault="00160E23" w:rsidP="00160E23">
      <w:pPr>
        <w:pStyle w:val="Coordonnes"/>
        <w:ind w:left="720"/>
        <w:jc w:val="left"/>
        <w:rPr>
          <w:sz w:val="28"/>
          <w:szCs w:val="28"/>
        </w:rPr>
      </w:pPr>
    </w:p>
    <w:p w:rsidR="00AC29DA" w:rsidRDefault="00AC29DA" w:rsidP="00F42453">
      <w:pPr>
        <w:pStyle w:val="Coordonnes"/>
        <w:jc w:val="left"/>
        <w:rPr>
          <w:sz w:val="28"/>
          <w:szCs w:val="28"/>
        </w:rPr>
      </w:pPr>
    </w:p>
    <w:p w:rsidR="0024127F" w:rsidRDefault="0024127F" w:rsidP="00F42453">
      <w:pPr>
        <w:pStyle w:val="Coordonnes"/>
        <w:jc w:val="left"/>
        <w:rPr>
          <w:sz w:val="28"/>
          <w:szCs w:val="28"/>
        </w:rPr>
      </w:pPr>
    </w:p>
    <w:p w:rsidR="0024127F" w:rsidRPr="00F42453" w:rsidRDefault="0024127F" w:rsidP="00F42453">
      <w:pPr>
        <w:pStyle w:val="Coordonnes"/>
        <w:jc w:val="left"/>
        <w:rPr>
          <w:sz w:val="28"/>
          <w:szCs w:val="28"/>
        </w:rPr>
      </w:pPr>
    </w:p>
    <w:p w:rsidR="00F42453" w:rsidRDefault="00F42453" w:rsidP="00F42453">
      <w:pPr>
        <w:pStyle w:val="Coordonnes"/>
        <w:rPr>
          <w:b/>
          <w:sz w:val="44"/>
          <w:szCs w:val="44"/>
        </w:rPr>
      </w:pPr>
    </w:p>
    <w:p w:rsidR="00CC2517" w:rsidRDefault="00CC2517" w:rsidP="00CC2517">
      <w:pPr>
        <w:pStyle w:val="Coordonnes"/>
        <w:rPr>
          <w:b/>
          <w:sz w:val="44"/>
          <w:szCs w:val="44"/>
        </w:rPr>
      </w:pPr>
    </w:p>
    <w:p w:rsidR="00CC2517" w:rsidRDefault="00CC2517" w:rsidP="00CC2517">
      <w:pPr>
        <w:pStyle w:val="Coordonnes"/>
        <w:rPr>
          <w:b/>
          <w:sz w:val="44"/>
          <w:szCs w:val="44"/>
        </w:rPr>
      </w:pPr>
    </w:p>
    <w:p w:rsidR="00D7612C" w:rsidRDefault="00D7612C" w:rsidP="00D7612C">
      <w:pPr>
        <w:pStyle w:val="Coordonnes"/>
        <w:ind w:left="720"/>
        <w:jc w:val="left"/>
        <w:rPr>
          <w:b/>
          <w:sz w:val="44"/>
          <w:szCs w:val="44"/>
        </w:rPr>
      </w:pPr>
    </w:p>
    <w:p w:rsidR="00D7612C" w:rsidRDefault="00D7612C" w:rsidP="00D7612C">
      <w:pPr>
        <w:pStyle w:val="Coordonnes"/>
        <w:ind w:left="720"/>
        <w:jc w:val="left"/>
        <w:rPr>
          <w:b/>
          <w:sz w:val="44"/>
          <w:szCs w:val="44"/>
        </w:rPr>
      </w:pPr>
    </w:p>
    <w:p w:rsidR="00EB0D3E" w:rsidRDefault="00EB0D3E" w:rsidP="00303F1C">
      <w:pPr>
        <w:rPr>
          <w:sz w:val="28"/>
          <w:szCs w:val="28"/>
        </w:rPr>
      </w:pPr>
    </w:p>
    <w:p w:rsidR="00D14AF1" w:rsidRPr="00303F1C" w:rsidRDefault="00D14AF1" w:rsidP="00303F1C">
      <w:pPr>
        <w:rPr>
          <w:sz w:val="28"/>
          <w:szCs w:val="28"/>
        </w:rPr>
      </w:pPr>
    </w:p>
    <w:p w:rsidR="00A438FB" w:rsidRDefault="00A438FB" w:rsidP="00B7527C">
      <w:pPr>
        <w:pStyle w:val="Coordonnes"/>
        <w:ind w:left="360"/>
        <w:jc w:val="left"/>
        <w:rPr>
          <w:sz w:val="28"/>
          <w:szCs w:val="28"/>
        </w:rPr>
      </w:pPr>
    </w:p>
    <w:p w:rsidR="00CA349C" w:rsidRDefault="00CA349C" w:rsidP="00B7527C">
      <w:pPr>
        <w:pStyle w:val="Coordonnes"/>
        <w:ind w:left="360"/>
        <w:jc w:val="left"/>
        <w:rPr>
          <w:sz w:val="28"/>
          <w:szCs w:val="28"/>
        </w:rPr>
      </w:pPr>
    </w:p>
    <w:p w:rsidR="009B62DC" w:rsidRDefault="009B62DC" w:rsidP="00B7527C">
      <w:pPr>
        <w:pStyle w:val="Coordonnes"/>
        <w:ind w:left="360"/>
        <w:jc w:val="left"/>
        <w:rPr>
          <w:sz w:val="28"/>
          <w:szCs w:val="28"/>
        </w:rPr>
      </w:pPr>
    </w:p>
    <w:p w:rsidR="009B62DC" w:rsidRDefault="009B62DC" w:rsidP="00B7527C">
      <w:pPr>
        <w:pStyle w:val="Coordonnes"/>
        <w:ind w:left="360"/>
        <w:jc w:val="left"/>
        <w:rPr>
          <w:sz w:val="28"/>
          <w:szCs w:val="28"/>
        </w:rPr>
      </w:pPr>
    </w:p>
    <w:p w:rsidR="0001017B" w:rsidRDefault="0001017B" w:rsidP="00B7527C">
      <w:pPr>
        <w:pStyle w:val="Coordonnes"/>
        <w:ind w:left="360"/>
        <w:jc w:val="left"/>
        <w:rPr>
          <w:sz w:val="28"/>
          <w:szCs w:val="28"/>
        </w:rPr>
      </w:pPr>
    </w:p>
    <w:p w:rsidR="0001017B" w:rsidRDefault="0001017B" w:rsidP="00B7527C">
      <w:pPr>
        <w:pStyle w:val="Coordonnes"/>
        <w:ind w:left="360"/>
        <w:jc w:val="left"/>
        <w:rPr>
          <w:sz w:val="28"/>
          <w:szCs w:val="28"/>
        </w:rPr>
      </w:pPr>
    </w:p>
    <w:p w:rsidR="003726DE" w:rsidRDefault="003726DE" w:rsidP="003726DE">
      <w:pPr>
        <w:pStyle w:val="Coordonnes"/>
        <w:jc w:val="left"/>
        <w:rPr>
          <w:sz w:val="28"/>
          <w:szCs w:val="28"/>
        </w:rPr>
      </w:pPr>
    </w:p>
    <w:p w:rsidR="003726DE" w:rsidRPr="00CB5756" w:rsidRDefault="003726DE" w:rsidP="003726DE">
      <w:pPr>
        <w:pStyle w:val="Coordonnes"/>
        <w:ind w:left="720"/>
        <w:jc w:val="left"/>
        <w:rPr>
          <w:b/>
          <w:sz w:val="28"/>
          <w:szCs w:val="28"/>
        </w:rPr>
      </w:pPr>
    </w:p>
    <w:p w:rsidR="00CB5756" w:rsidRDefault="00CB5756" w:rsidP="00DF673A">
      <w:pPr>
        <w:pStyle w:val="Coordonnes"/>
        <w:jc w:val="left"/>
        <w:rPr>
          <w:sz w:val="28"/>
          <w:szCs w:val="28"/>
        </w:rPr>
      </w:pPr>
    </w:p>
    <w:p w:rsidR="00CB5756" w:rsidRDefault="00CB5756" w:rsidP="00DF673A">
      <w:pPr>
        <w:pStyle w:val="Coordonnes"/>
        <w:jc w:val="left"/>
        <w:rPr>
          <w:sz w:val="28"/>
          <w:szCs w:val="28"/>
        </w:rPr>
      </w:pPr>
    </w:p>
    <w:p w:rsidR="00E83222" w:rsidRPr="008857E5" w:rsidRDefault="00E83222" w:rsidP="00DF673A">
      <w:pPr>
        <w:pStyle w:val="Coordonnes"/>
        <w:jc w:val="left"/>
        <w:rPr>
          <w:sz w:val="28"/>
          <w:szCs w:val="28"/>
        </w:rPr>
      </w:pPr>
    </w:p>
    <w:sectPr w:rsidR="00E83222" w:rsidRPr="008857E5" w:rsidSect="007B1E0D">
      <w:footerReference w:type="default" r:id="rId23"/>
      <w:pgSz w:w="11906" w:h="16838" w:code="9"/>
      <w:pgMar w:top="1728" w:right="180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BFD" w:rsidRDefault="00B07BFD" w:rsidP="00C6554A">
      <w:pPr>
        <w:spacing w:before="0" w:after="0" w:line="240" w:lineRule="auto"/>
      </w:pPr>
      <w:r>
        <w:separator/>
      </w:r>
    </w:p>
  </w:endnote>
  <w:endnote w:type="continuationSeparator" w:id="0">
    <w:p w:rsidR="00B07BFD" w:rsidRDefault="00B07BF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BFD" w:rsidRDefault="00B07BFD" w:rsidP="00C6554A">
      <w:pPr>
        <w:spacing w:before="0" w:after="0" w:line="240" w:lineRule="auto"/>
      </w:pPr>
      <w:r>
        <w:separator/>
      </w:r>
    </w:p>
  </w:footnote>
  <w:footnote w:type="continuationSeparator" w:id="0">
    <w:p w:rsidR="00B07BFD" w:rsidRDefault="00B07BF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E02273"/>
    <w:multiLevelType w:val="hybridMultilevel"/>
    <w:tmpl w:val="A55E9B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872CF2"/>
    <w:multiLevelType w:val="hybridMultilevel"/>
    <w:tmpl w:val="14DA4A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75A84"/>
    <w:multiLevelType w:val="hybridMultilevel"/>
    <w:tmpl w:val="87A2C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311F"/>
    <w:multiLevelType w:val="hybridMultilevel"/>
    <w:tmpl w:val="7024AE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E5E49"/>
    <w:multiLevelType w:val="hybridMultilevel"/>
    <w:tmpl w:val="CF1E3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AC2FA1"/>
    <w:multiLevelType w:val="hybridMultilevel"/>
    <w:tmpl w:val="5174261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75F6F"/>
    <w:multiLevelType w:val="hybridMultilevel"/>
    <w:tmpl w:val="C92ADE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B2E62"/>
    <w:multiLevelType w:val="hybridMultilevel"/>
    <w:tmpl w:val="96DCE5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8"/>
  </w:num>
  <w:num w:numId="18">
    <w:abstractNumId w:val="15"/>
  </w:num>
  <w:num w:numId="19">
    <w:abstractNumId w:val="14"/>
  </w:num>
  <w:num w:numId="20">
    <w:abstractNumId w:val="20"/>
  </w:num>
  <w:num w:numId="21">
    <w:abstractNumId w:val="19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01"/>
    <w:rsid w:val="0001017B"/>
    <w:rsid w:val="00016B1D"/>
    <w:rsid w:val="00066FB3"/>
    <w:rsid w:val="00081C12"/>
    <w:rsid w:val="00092DBA"/>
    <w:rsid w:val="000B6E57"/>
    <w:rsid w:val="000F57F7"/>
    <w:rsid w:val="00107969"/>
    <w:rsid w:val="00160E23"/>
    <w:rsid w:val="00191049"/>
    <w:rsid w:val="001E1844"/>
    <w:rsid w:val="00213C89"/>
    <w:rsid w:val="00232B5A"/>
    <w:rsid w:val="0024127F"/>
    <w:rsid w:val="002554CD"/>
    <w:rsid w:val="0026539F"/>
    <w:rsid w:val="00293B83"/>
    <w:rsid w:val="002B4294"/>
    <w:rsid w:val="002D249C"/>
    <w:rsid w:val="002E4083"/>
    <w:rsid w:val="002F4824"/>
    <w:rsid w:val="00303F1C"/>
    <w:rsid w:val="00314FBD"/>
    <w:rsid w:val="003246E7"/>
    <w:rsid w:val="00333D0D"/>
    <w:rsid w:val="00345764"/>
    <w:rsid w:val="003726DE"/>
    <w:rsid w:val="003C1556"/>
    <w:rsid w:val="003E4CD7"/>
    <w:rsid w:val="003F72B1"/>
    <w:rsid w:val="00402A22"/>
    <w:rsid w:val="00405309"/>
    <w:rsid w:val="00407466"/>
    <w:rsid w:val="00433E6C"/>
    <w:rsid w:val="004A49ED"/>
    <w:rsid w:val="004C049F"/>
    <w:rsid w:val="005000E2"/>
    <w:rsid w:val="0060276F"/>
    <w:rsid w:val="006302B9"/>
    <w:rsid w:val="006978F7"/>
    <w:rsid w:val="006A3CE7"/>
    <w:rsid w:val="006C7A92"/>
    <w:rsid w:val="00717301"/>
    <w:rsid w:val="007665FA"/>
    <w:rsid w:val="007A27F1"/>
    <w:rsid w:val="007B1E0D"/>
    <w:rsid w:val="007E6ED7"/>
    <w:rsid w:val="008224EA"/>
    <w:rsid w:val="008857E5"/>
    <w:rsid w:val="008951A1"/>
    <w:rsid w:val="009704E4"/>
    <w:rsid w:val="00996790"/>
    <w:rsid w:val="009B32B9"/>
    <w:rsid w:val="009B62DC"/>
    <w:rsid w:val="009C37C8"/>
    <w:rsid w:val="009D6D12"/>
    <w:rsid w:val="009E3908"/>
    <w:rsid w:val="00A17EE9"/>
    <w:rsid w:val="00A379B2"/>
    <w:rsid w:val="00A438FB"/>
    <w:rsid w:val="00A53909"/>
    <w:rsid w:val="00AC29DA"/>
    <w:rsid w:val="00B058E3"/>
    <w:rsid w:val="00B07BFD"/>
    <w:rsid w:val="00B7527C"/>
    <w:rsid w:val="00B92E87"/>
    <w:rsid w:val="00BB04DB"/>
    <w:rsid w:val="00BB22C3"/>
    <w:rsid w:val="00BF4294"/>
    <w:rsid w:val="00C002FC"/>
    <w:rsid w:val="00C6554A"/>
    <w:rsid w:val="00C664FB"/>
    <w:rsid w:val="00CA349C"/>
    <w:rsid w:val="00CB5756"/>
    <w:rsid w:val="00CC2517"/>
    <w:rsid w:val="00D14AF1"/>
    <w:rsid w:val="00D242F2"/>
    <w:rsid w:val="00D7612C"/>
    <w:rsid w:val="00DA3708"/>
    <w:rsid w:val="00DB6D4C"/>
    <w:rsid w:val="00DE39D2"/>
    <w:rsid w:val="00DF673A"/>
    <w:rsid w:val="00E00208"/>
    <w:rsid w:val="00E104FB"/>
    <w:rsid w:val="00E821EB"/>
    <w:rsid w:val="00E83222"/>
    <w:rsid w:val="00E85694"/>
    <w:rsid w:val="00EB0D3E"/>
    <w:rsid w:val="00ED7C44"/>
    <w:rsid w:val="00F42453"/>
    <w:rsid w:val="00F728EF"/>
    <w:rsid w:val="00F81FDB"/>
    <w:rsid w:val="00FA19E1"/>
    <w:rsid w:val="00FA4964"/>
    <w:rsid w:val="00FB22D6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8965A"/>
  <w15:chartTrackingRefBased/>
  <w15:docId w15:val="{FE44D5CB-6431-4CFD-B488-CA65C8F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semiHidden/>
    <w:unhideWhenUsed/>
    <w:qFormat/>
    <w:rsid w:val="00DA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ionicframework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cordova.apach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angularj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</Template>
  <TotalTime>663</TotalTime>
  <Pages>10</Pages>
  <Words>616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afnad1997@outlook.fr</cp:lastModifiedBy>
  <cp:revision>64</cp:revision>
  <dcterms:created xsi:type="dcterms:W3CDTF">2019-02-17T11:22:00Z</dcterms:created>
  <dcterms:modified xsi:type="dcterms:W3CDTF">2019-02-18T00:21:00Z</dcterms:modified>
</cp:coreProperties>
</file>